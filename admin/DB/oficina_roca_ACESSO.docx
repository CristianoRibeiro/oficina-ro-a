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488502" w14:textId="77777777" w:rsidR="005F2A46" w:rsidRDefault="0016251C">
      <w:pPr>
        <w:pStyle w:val="Ttulo1"/>
      </w:pPr>
      <w:r>
        <w:t>Dados de Acesso Remoto ao banco Oficina da Roça</w:t>
      </w:r>
    </w:p>
    <w:p w14:paraId="46236715" w14:textId="77777777" w:rsidR="005F2A46" w:rsidRDefault="0016251C" w:rsidP="0016251C">
      <w:pPr>
        <w:pStyle w:val="Commarcadores"/>
      </w:pPr>
      <w:r>
        <w:t>Banco MySQL</w:t>
      </w:r>
    </w:p>
    <w:p w14:paraId="573663CC" w14:textId="77777777" w:rsidR="0016251C" w:rsidRDefault="0016251C" w:rsidP="0016251C">
      <w:pPr>
        <w:pStyle w:val="Commarcadores"/>
        <w:numPr>
          <w:ilvl w:val="1"/>
          <w:numId w:val="3"/>
        </w:numPr>
      </w:pPr>
      <w:proofErr w:type="spellStart"/>
      <w:r>
        <w:t>Hostname</w:t>
      </w:r>
      <w:proofErr w:type="spellEnd"/>
      <w:r>
        <w:t>: christianweb.com.br</w:t>
      </w:r>
    </w:p>
    <w:p w14:paraId="5C9F7AC6" w14:textId="77777777" w:rsidR="0016251C" w:rsidRDefault="0016251C" w:rsidP="0016251C">
      <w:pPr>
        <w:pStyle w:val="Commarcadores"/>
        <w:numPr>
          <w:ilvl w:val="1"/>
          <w:numId w:val="3"/>
        </w:numPr>
      </w:pPr>
      <w:proofErr w:type="spellStart"/>
      <w:r>
        <w:t>Username</w:t>
      </w:r>
      <w:proofErr w:type="spellEnd"/>
      <w:r>
        <w:t xml:space="preserve">: </w:t>
      </w:r>
      <w:r w:rsidRPr="0016251C">
        <w:t>chris872_oficina</w:t>
      </w:r>
    </w:p>
    <w:p w14:paraId="6D35ECD2" w14:textId="77777777" w:rsidR="0016251C" w:rsidRDefault="0016251C" w:rsidP="0016251C">
      <w:pPr>
        <w:pStyle w:val="Commarcadores"/>
        <w:numPr>
          <w:ilvl w:val="1"/>
          <w:numId w:val="3"/>
        </w:numPr>
      </w:pPr>
      <w:proofErr w:type="spellStart"/>
      <w:r>
        <w:t>Password</w:t>
      </w:r>
      <w:proofErr w:type="spellEnd"/>
      <w:r>
        <w:t>: @123mudar</w:t>
      </w:r>
      <w:bookmarkStart w:id="0" w:name="_GoBack"/>
      <w:bookmarkEnd w:id="0"/>
    </w:p>
    <w:p w14:paraId="66071E47" w14:textId="3D6557C9" w:rsidR="000D786A" w:rsidRDefault="000D786A" w:rsidP="0016251C">
      <w:pPr>
        <w:pStyle w:val="Commarcadores"/>
        <w:numPr>
          <w:ilvl w:val="1"/>
          <w:numId w:val="3"/>
        </w:numPr>
      </w:pPr>
      <w:proofErr w:type="spellStart"/>
      <w:r>
        <w:t>DataBase</w:t>
      </w:r>
      <w:proofErr w:type="spellEnd"/>
      <w:r>
        <w:t xml:space="preserve">: </w:t>
      </w:r>
      <w:r w:rsidRPr="0016251C">
        <w:t>chris872_oficina</w:t>
      </w:r>
    </w:p>
    <w:p w14:paraId="48CB2DE6" w14:textId="77777777" w:rsidR="0016251C" w:rsidRPr="0016251C" w:rsidRDefault="0016251C" w:rsidP="0016251C">
      <w:pPr>
        <w:pStyle w:val="Commarcadores"/>
      </w:pPr>
      <w:r>
        <w:t xml:space="preserve">Sobre como entrar no painel administrador do servidor, isso já está no e-mail, é só procurar, </w:t>
      </w:r>
      <w:proofErr w:type="spellStart"/>
      <w:r>
        <w:t>pq</w:t>
      </w:r>
      <w:proofErr w:type="spellEnd"/>
      <w:r>
        <w:t xml:space="preserve"> eu </w:t>
      </w:r>
      <w:proofErr w:type="spellStart"/>
      <w:r>
        <w:t>ja</w:t>
      </w:r>
      <w:proofErr w:type="spellEnd"/>
      <w:r>
        <w:t xml:space="preserve"> enviei. </w:t>
      </w:r>
    </w:p>
    <w:sectPr w:rsidR="0016251C" w:rsidRPr="0016251C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989EC4" w14:textId="77777777" w:rsidR="00402F73" w:rsidRDefault="00402F73">
      <w:r>
        <w:rPr>
          <w:lang w:bidi="pt-BR"/>
        </w:rPr>
        <w:separator/>
      </w:r>
    </w:p>
    <w:p w14:paraId="020F94B5" w14:textId="77777777" w:rsidR="00402F73" w:rsidRDefault="00402F73"/>
  </w:endnote>
  <w:endnote w:type="continuationSeparator" w:id="0">
    <w:p w14:paraId="6AC37699" w14:textId="77777777" w:rsidR="00402F73" w:rsidRDefault="00402F73">
      <w:r>
        <w:rPr>
          <w:lang w:bidi="pt-BR"/>
        </w:rPr>
        <w:continuationSeparator/>
      </w:r>
    </w:p>
    <w:p w14:paraId="67A9C9D6" w14:textId="77777777" w:rsidR="00402F73" w:rsidRDefault="00402F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BF2932" w14:textId="77777777" w:rsidR="005F2A46" w:rsidRDefault="00B304F8">
        <w:pPr>
          <w:pStyle w:val="Rodap"/>
        </w:pPr>
        <w:r>
          <w:rPr>
            <w:lang w:bidi="pt-BR"/>
          </w:rPr>
          <w:fldChar w:fldCharType="begin"/>
        </w:r>
        <w:r>
          <w:rPr>
            <w:lang w:bidi="pt-BR"/>
          </w:rPr>
          <w:instrText xml:space="preserve"> PAGE   \* MERGEFORMAT </w:instrText>
        </w:r>
        <w:r>
          <w:rPr>
            <w:lang w:bidi="pt-BR"/>
          </w:rPr>
          <w:fldChar w:fldCharType="separate"/>
        </w:r>
        <w:r>
          <w:rPr>
            <w:noProof/>
            <w:lang w:bidi="pt-BR"/>
          </w:rPr>
          <w:t>2</w:t>
        </w:r>
        <w:r>
          <w:rPr>
            <w:noProof/>
            <w:lang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ADAD4E" w14:textId="77777777" w:rsidR="00402F73" w:rsidRDefault="00402F73">
      <w:r>
        <w:rPr>
          <w:lang w:bidi="pt-BR"/>
        </w:rPr>
        <w:separator/>
      </w:r>
    </w:p>
    <w:p w14:paraId="2BDE3625" w14:textId="77777777" w:rsidR="00402F73" w:rsidRDefault="00402F73"/>
  </w:footnote>
  <w:footnote w:type="continuationSeparator" w:id="0">
    <w:p w14:paraId="72ED0BEA" w14:textId="77777777" w:rsidR="00402F73" w:rsidRDefault="00402F73">
      <w:r>
        <w:rPr>
          <w:lang w:bidi="pt-BR"/>
        </w:rPr>
        <w:continuationSeparator/>
      </w:r>
    </w:p>
    <w:p w14:paraId="0AEF099F" w14:textId="77777777" w:rsidR="00402F73" w:rsidRDefault="00402F73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Commarcador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Numerada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51C"/>
    <w:rsid w:val="000D786A"/>
    <w:rsid w:val="0016251C"/>
    <w:rsid w:val="00216710"/>
    <w:rsid w:val="00402F73"/>
    <w:rsid w:val="005F2A46"/>
    <w:rsid w:val="006E2E55"/>
    <w:rsid w:val="00B3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DDB9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pt-PT" w:eastAsia="ja-JP" w:bidi="pt-PT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4F8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9"/>
    <w:qFormat/>
    <w:pPr>
      <w:numPr>
        <w:numId w:val="3"/>
      </w:numPr>
    </w:p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Numerada">
    <w:name w:val="List Number"/>
    <w:basedOn w:val="Normal"/>
    <w:uiPriority w:val="9"/>
    <w:qFormat/>
    <w:pPr>
      <w:numPr>
        <w:numId w:val="4"/>
      </w:numPr>
    </w:p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link w:val="Ttulo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caps/>
      <w:sz w:val="40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oLivro">
    <w:name w:val="Book Title"/>
    <w:basedOn w:val="Fontepargpadro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semiHidden/>
    <w:unhideWhenUsed/>
    <w:qFormat/>
    <w:rPr>
      <w:b/>
      <w:iCs/>
      <w:color w:val="262626" w:themeColor="text1" w:themeTint="D9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  <w:sz w:val="3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sz w:val="36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Hiperlink">
    <w:name w:val="Hyperlink"/>
    <w:basedOn w:val="Fontepargpadro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ristianoribeiro/Library/Containers/com.microsoft.Word/Data/Library/Caches/TM10002086/Fazer%20anotac&#807;o&#771;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Fazer anotações.dotx</Template>
  <TotalTime>9</TotalTime>
  <Pages>1</Pages>
  <Words>43</Words>
  <Characters>233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Ribeiro de Abreu</dc:creator>
  <cp:keywords/>
  <dc:description/>
  <cp:lastModifiedBy>Cristiano Ribeiro de Abreu</cp:lastModifiedBy>
  <cp:revision>2</cp:revision>
  <dcterms:created xsi:type="dcterms:W3CDTF">2015-11-07T04:46:00Z</dcterms:created>
  <dcterms:modified xsi:type="dcterms:W3CDTF">2015-11-07T05:03:00Z</dcterms:modified>
</cp:coreProperties>
</file>